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706FC8">
                                    <w:rPr>
                                      <w:lang w:bidi="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706FC8">
                              <w:rPr>
                                <w:lang w:bidi="hu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85402" w:rsidRDefault="00485402" w:rsidP="00C77E8D">
            <w:pPr>
              <w:rPr>
                <w:color w:val="061F57" w:themeColor="text2" w:themeShade="BF"/>
                <w:lang w:val="hu-HU"/>
              </w:rPr>
            </w:pPr>
          </w:p>
          <w:p w:rsidR="00C77E8D" w:rsidRPr="003E05D5" w:rsidRDefault="00485402" w:rsidP="00C77E8D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Projekt témája, címe:</w:t>
            </w:r>
          </w:p>
          <w:p w:rsidR="00D077E9" w:rsidRPr="003E05D5" w:rsidRDefault="00E2725E" w:rsidP="00EA0DCD">
            <w:pPr>
              <w:rPr>
                <w:noProof/>
                <w:color w:val="061F57" w:themeColor="text2" w:themeShade="BF"/>
                <w:lang w:val="hu-HU"/>
              </w:rPr>
            </w:pPr>
            <w:r>
              <w:rPr>
                <w:noProof/>
                <w:color w:val="061F57" w:themeColor="text2" w:themeShade="BF"/>
                <w:lang w:val="hu-HU"/>
              </w:rPr>
              <w:t>Morse kódolás, dekódolás</w:t>
            </w: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Készítők(név, osztály):</w:t>
            </w:r>
          </w:p>
          <w:p w:rsidR="0073251A" w:rsidRDefault="00E2725E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proofErr w:type="spellStart"/>
            <w:r>
              <w:rPr>
                <w:color w:val="061F57" w:themeColor="text2" w:themeShade="BF"/>
                <w:lang w:val="hu-HU"/>
              </w:rPr>
              <w:t>Gasztonyi</w:t>
            </w:r>
            <w:proofErr w:type="spellEnd"/>
            <w:r>
              <w:rPr>
                <w:color w:val="061F57" w:themeColor="text2" w:themeShade="BF"/>
                <w:lang w:val="hu-HU"/>
              </w:rPr>
              <w:t xml:space="preserve"> Viktor Gábriel, Jakab Balázs</w:t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E2725E">
              <w:rPr>
                <w:color w:val="061F57" w:themeColor="text2" w:themeShade="BF"/>
                <w:lang w:val="hu-HU"/>
              </w:rPr>
              <w:t>2025.05.14.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Pr="00E2725E" w:rsidRDefault="00E2725E" w:rsidP="006E1585">
            <w:pPr>
              <w:pStyle w:val="Default"/>
              <w:rPr>
                <w:rFonts w:ascii="Times New Roman" w:hAnsi="Times New Roman" w:cs="Times New Roman"/>
                <w:color w:val="061F57" w:themeColor="text2" w:themeShade="BF"/>
                <w:sz w:val="28"/>
                <w:szCs w:val="28"/>
              </w:rPr>
            </w:pPr>
            <w:r w:rsidRPr="00E2725E">
              <w:rPr>
                <w:rFonts w:ascii="Times New Roman" w:hAnsi="Times New Roman" w:cs="Times New Roman"/>
                <w:noProof/>
                <w:color w:val="061F57" w:themeColor="text2" w:themeShade="BF"/>
                <w:sz w:val="28"/>
                <w:szCs w:val="28"/>
              </w:rPr>
              <w:lastRenderedPageBreak/>
              <w:t>Morse kódolás, dekódolás</w:t>
            </w:r>
            <w:r w:rsidRPr="00E2725E">
              <w:rPr>
                <w:rFonts w:ascii="Times New Roman" w:hAnsi="Times New Roman" w:cs="Times New Roman"/>
                <w:noProof/>
                <w:color w:val="061F57" w:themeColor="text2" w:themeShade="BF"/>
                <w:sz w:val="28"/>
                <w:szCs w:val="28"/>
              </w:rPr>
              <w:t xml:space="preserve"> </w:t>
            </w: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50244A" w:rsidRDefault="00E2725E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Egy olyan programot kellett megírnunk, ahol a latin betűket átfordítja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orse kódra illetve a </w:t>
            </w:r>
            <w:r w:rsidR="000063D8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orse kódot átírja latin betűkre.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E2725E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2025.05.12.-2025.05.14.; 4 óra</w:t>
            </w: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Gasztonyi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Viktor Gábriel, Jakab Balázs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Visual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Studio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Code</w:t>
            </w:r>
            <w:proofErr w:type="spellEnd"/>
          </w:p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Mesterséges intelligencia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F76B6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morse_kod.zip</w:t>
            </w:r>
            <w:bookmarkStart w:id="0" w:name="_GoBack"/>
            <w:bookmarkEnd w:id="0"/>
          </w:p>
          <w:p w:rsidR="00AD587A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___________________</w:t>
            </w:r>
          </w:p>
          <w:p w:rsidR="00C87AEA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morse_kod_dekod.py</w:t>
            </w:r>
          </w:p>
          <w:p w:rsidR="00F76B65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morsekodok.txt</w:t>
            </w:r>
          </w:p>
          <w:p w:rsidR="00F76B65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projektnaplo_morsekod_2025.doc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F76B65" w:rsidRDefault="00F76B65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F76B65" w:rsidRDefault="00F76B65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  <w:r>
        <w:rPr>
          <w:rFonts w:ascii="Arial" w:hAnsi="Arial" w:cs="Arial"/>
          <w:b w:val="0"/>
          <w:bCs/>
          <w:color w:val="061F57" w:themeColor="text2" w:themeShade="BF"/>
          <w:sz w:val="23"/>
          <w:szCs w:val="23"/>
        </w:rPr>
        <w:br w:type="page"/>
      </w:r>
    </w:p>
    <w:p w:rsidR="00F76B65" w:rsidRDefault="00F76B65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485402" w:rsidRDefault="00485402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GitHub-</w:t>
      </w:r>
      <w:proofErr w:type="spellStart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on</w:t>
      </w:r>
      <w:proofErr w:type="spellEnd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való tárolás, és megosztás (képernyőképek)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485402" w:rsidTr="00735C64">
        <w:tc>
          <w:tcPr>
            <w:tcW w:w="10004" w:type="dxa"/>
          </w:tcPr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E2725E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E2725E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drawing>
                <wp:inline distT="0" distB="0" distL="0" distR="0" wp14:anchorId="570BB4F2" wp14:editId="17C43357">
                  <wp:extent cx="6372225" cy="1304290"/>
                  <wp:effectExtent l="0" t="0" r="9525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30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(teszt képernyőképek a futási eredményről)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0063D8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drawing>
                <wp:inline distT="0" distB="0" distL="0" distR="0" wp14:anchorId="0EE92FDC" wp14:editId="57D5D7C3">
                  <wp:extent cx="6324600" cy="2062741"/>
                  <wp:effectExtent l="0" t="0" r="0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832" cy="207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Magát a kódot és a projektnaplót is közösen írtuk. A kódban a Morse kóddá alakítást Balázs csinálta, a dekódolást pedig Viktor. Olyan problémába ütköztünk a feladat megoldása során, hogy amikor sikerült megoldani, hogy a program kitudja keresni a szövegfájlból a betűkhöz tartozó Morse kódokat, akkor még nem tudott, csak 1 betűt kezelni. Ezután sikerült megoldani, hogy a bevitt karakterek száma több lehessen, mint 1 és ne jelezzen hibát. Aztán hiba volt az is, hogy először rést hagyott a betűk között, de ezt is sikerült megoldani pár módosítással. 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F76B65" w:rsidRDefault="00F76B65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  <w:r>
        <w:rPr>
          <w:rFonts w:ascii="Arial" w:hAnsi="Arial" w:cs="Arial"/>
          <w:b w:val="0"/>
          <w:bCs/>
          <w:color w:val="061F57" w:themeColor="text2" w:themeShade="BF"/>
          <w:sz w:val="23"/>
          <w:szCs w:val="23"/>
        </w:rPr>
        <w:br w:type="page"/>
      </w: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F76B65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A projekt során mindent sikerült megvalósítani. A terv az volt, hogy két részre osszuk a kódolást, és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így írtuk meg a programot. Azt nem sikerült megoldani, hogy az írásjeleket is tudja kezelni a program. </w:t>
            </w:r>
          </w:p>
          <w:p w:rsidR="00C87AEA" w:rsidRDefault="00F76B6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Nem csinálnánk semmit másképp.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0063D8" w:rsidRDefault="000063D8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</w:p>
    <w:p w:rsidR="000063D8" w:rsidRPr="0096310B" w:rsidRDefault="000063D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Olyan továbbfejlesztési lehetőségek vannak, mint például, hogy a program felismeri a mondatvégi írásjeleket ( . ; ! ; ? ), nem pedig hibát ír. </w:t>
            </w: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Gondoltunk olyanra is, hogy az egyéb szimbólumokat is felismerhet, így azok a kiíratás folyamán megjelennek.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ről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magáról a 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Milyennek találtad a </w:t>
      </w:r>
      <w:r w:rsidR="0050244A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kiadott 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stb</w:t>
      </w:r>
      <w:proofErr w:type="spellEnd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…</w:t>
      </w:r>
      <w:r w:rsidR="00485402" w:rsidRPr="00485402">
        <w:rPr>
          <w:rFonts w:ascii="Arial" w:hAnsi="Arial" w:cs="Arial"/>
          <w:b/>
          <w:bCs/>
          <w:color w:val="FF0000"/>
          <w:sz w:val="23"/>
          <w:szCs w:val="23"/>
        </w:rPr>
        <w:t>?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A kiadott projekt feladatot, jónak találtuk, mivel jelentett egy kis kihívást. A munkavégzés szinte gördülékeny volt, gyorsan rájöttünk a megoldásra. A feladat megoldás során mindketten jól éreztük magunkat, mivel jól összetudtunk dolgozni. 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9BE" w:rsidRDefault="007549BE">
      <w:r>
        <w:separator/>
      </w:r>
    </w:p>
    <w:p w:rsidR="007549BE" w:rsidRDefault="007549BE"/>
  </w:endnote>
  <w:endnote w:type="continuationSeparator" w:id="0">
    <w:p w:rsidR="007549BE" w:rsidRDefault="007549BE">
      <w:r>
        <w:continuationSeparator/>
      </w:r>
    </w:p>
    <w:p w:rsidR="007549BE" w:rsidRDefault="007549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706FC8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9BE" w:rsidRDefault="007549BE">
      <w:r>
        <w:separator/>
      </w:r>
    </w:p>
    <w:p w:rsidR="007549BE" w:rsidRDefault="007549BE"/>
  </w:footnote>
  <w:footnote w:type="continuationSeparator" w:id="0">
    <w:p w:rsidR="007549BE" w:rsidRDefault="007549BE">
      <w:r>
        <w:continuationSeparator/>
      </w:r>
    </w:p>
    <w:p w:rsidR="007549BE" w:rsidRDefault="007549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063D8"/>
    <w:rsid w:val="000228A5"/>
    <w:rsid w:val="0002482E"/>
    <w:rsid w:val="00050324"/>
    <w:rsid w:val="00082608"/>
    <w:rsid w:val="000A0150"/>
    <w:rsid w:val="000D14AB"/>
    <w:rsid w:val="000E63C9"/>
    <w:rsid w:val="000F4DDF"/>
    <w:rsid w:val="00130E9D"/>
    <w:rsid w:val="00150A6D"/>
    <w:rsid w:val="00185B3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5D5"/>
    <w:rsid w:val="004110DE"/>
    <w:rsid w:val="0044085A"/>
    <w:rsid w:val="004610D6"/>
    <w:rsid w:val="00485402"/>
    <w:rsid w:val="004B21A5"/>
    <w:rsid w:val="0050244A"/>
    <w:rsid w:val="005037F0"/>
    <w:rsid w:val="00504E93"/>
    <w:rsid w:val="00516A86"/>
    <w:rsid w:val="0052456F"/>
    <w:rsid w:val="005275F6"/>
    <w:rsid w:val="00572102"/>
    <w:rsid w:val="005836A5"/>
    <w:rsid w:val="005C5E82"/>
    <w:rsid w:val="005D70AD"/>
    <w:rsid w:val="005F1BB0"/>
    <w:rsid w:val="00656C4D"/>
    <w:rsid w:val="006E1585"/>
    <w:rsid w:val="006E5716"/>
    <w:rsid w:val="00706FC8"/>
    <w:rsid w:val="007302B3"/>
    <w:rsid w:val="00730733"/>
    <w:rsid w:val="00730E3A"/>
    <w:rsid w:val="0073251A"/>
    <w:rsid w:val="00736A22"/>
    <w:rsid w:val="00736AAF"/>
    <w:rsid w:val="007549BE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532F3"/>
    <w:rsid w:val="00A8489E"/>
    <w:rsid w:val="00A93DD9"/>
    <w:rsid w:val="00AB02A7"/>
    <w:rsid w:val="00AC29F3"/>
    <w:rsid w:val="00AD587A"/>
    <w:rsid w:val="00AF651A"/>
    <w:rsid w:val="00B231E5"/>
    <w:rsid w:val="00B372EF"/>
    <w:rsid w:val="00B40DB7"/>
    <w:rsid w:val="00B55A8D"/>
    <w:rsid w:val="00BB33A5"/>
    <w:rsid w:val="00BE064A"/>
    <w:rsid w:val="00C02B87"/>
    <w:rsid w:val="00C21DFA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4EFF"/>
    <w:rsid w:val="00D86945"/>
    <w:rsid w:val="00D90290"/>
    <w:rsid w:val="00DD152F"/>
    <w:rsid w:val="00DE213F"/>
    <w:rsid w:val="00DF027C"/>
    <w:rsid w:val="00E00A32"/>
    <w:rsid w:val="00E22ACD"/>
    <w:rsid w:val="00E2725E"/>
    <w:rsid w:val="00E446B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76B65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4BB95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</Template>
  <TotalTime>0</TotalTime>
  <Pages>5</Pages>
  <Words>358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Vendeg Felhasznalo</cp:lastModifiedBy>
  <cp:revision>2</cp:revision>
  <cp:lastPrinted>2024-04-04T07:49:00Z</cp:lastPrinted>
  <dcterms:created xsi:type="dcterms:W3CDTF">2025-05-14T07:10:00Z</dcterms:created>
  <dcterms:modified xsi:type="dcterms:W3CDTF">2025-05-14T07:10:00Z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