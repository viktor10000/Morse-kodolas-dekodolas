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Pr="003E05D5" w:rsidRDefault="00AB02A7" w:rsidP="00D70D02">
      <w:pPr>
        <w:rPr>
          <w:color w:val="061F57" w:themeColor="text2" w:themeShade="BF"/>
          <w:lang w:val="hu-HU"/>
        </w:rPr>
      </w:pPr>
      <w:r w:rsidRPr="003E05D5">
        <w:rPr>
          <w:noProof/>
          <w:color w:val="061F57" w:themeColor="text2" w:themeShade="BF"/>
          <w:lang w:val="hu-HU" w:eastAsia="hu-H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47D632C" wp14:editId="69527509">
                <wp:simplePos x="0" y="0"/>
                <wp:positionH relativeFrom="column">
                  <wp:posOffset>-198575</wp:posOffset>
                </wp:positionH>
                <wp:positionV relativeFrom="page">
                  <wp:posOffset>934872</wp:posOffset>
                </wp:positionV>
                <wp:extent cx="5691116" cy="8877868"/>
                <wp:effectExtent l="0" t="0" r="5080" b="0"/>
                <wp:wrapNone/>
                <wp:docPr id="3" name="Téglalap 3" descr="fehér téglalap a fedőlapon lévő szöveghe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116" cy="88778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FE5A1" id="Téglalap 3" o:spid="_x0000_s1026" alt="fehér téglalap a fedőlapon lévő szöveghez" style="position:absolute;margin-left:-15.65pt;margin-top:73.6pt;width:448.1pt;height:699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" fillcolor="white [3212]" stroked="f" strokeweight="2pt">
                <w10:wrap anchory="page"/>
              </v:rect>
            </w:pict>
          </mc:Fallback>
        </mc:AlternateContent>
      </w:r>
      <w:r w:rsidR="00D077E9" w:rsidRPr="003E05D5">
        <w:rPr>
          <w:noProof/>
          <w:color w:val="061F57" w:themeColor="text2" w:themeShade="BF"/>
          <w:lang w:val="hu-HU" w:eastAsia="hu-HU"/>
        </w:rPr>
        <w:drawing>
          <wp:anchor distT="0" distB="0" distL="114300" distR="114300" simplePos="0" relativeHeight="251658240" behindDoc="1" locked="0" layoutInCell="1" allowOverlap="1" wp14:anchorId="1B60C33F" wp14:editId="6A2F0DB8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Kép 1" descr="városi utcakép épületekkel, piaccal és utcatáblákk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3E05D5" w:rsidRPr="003E05D5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3E05D5" w:rsidRDefault="00D077E9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noProof/>
                <w:color w:val="061F57" w:themeColor="text2" w:themeShade="BF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2A2E30C6" wp14:editId="4911E91B">
                      <wp:extent cx="3528695" cy="1866900"/>
                      <wp:effectExtent l="0" t="0" r="0" b="0"/>
                      <wp:docPr id="8" name="Szövegdoboz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66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C77E8D" w:rsidP="00D077E9">
                                  <w:pPr>
                                    <w:pStyle w:val="Cm"/>
                                  </w:pPr>
                                  <w:r>
                                    <w:rPr>
                                      <w:lang w:bidi="hu"/>
                                    </w:rPr>
                                    <w:br/>
                                    <w:t>Projekt napló</w:t>
                                  </w:r>
                                </w:p>
                                <w:p w:rsidR="00D077E9" w:rsidRPr="00D86945" w:rsidRDefault="00D077E9" w:rsidP="00D077E9">
                                  <w:pPr>
                                    <w:pStyle w:val="Cm"/>
                                    <w:spacing w:after="0"/>
                                  </w:pPr>
                                  <w:r w:rsidRPr="00D86945">
                                    <w:rPr>
                                      <w:lang w:bidi="hu"/>
                                    </w:rPr>
                                    <w:t>20</w:t>
                                  </w:r>
                                  <w:r w:rsidR="00C77E8D">
                                    <w:rPr>
                                      <w:lang w:bidi="hu"/>
                                    </w:rPr>
                                    <w:t>2</w:t>
                                  </w:r>
                                  <w:r w:rsidR="00706FC8">
                                    <w:rPr>
                                      <w:lang w:bidi="hu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A2E30C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8" o:spid="_x0000_s1026" type="#_x0000_t202" style="width:277.85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" filled="f" stroked="f" strokeweight=".5pt">
                      <v:textbox>
                        <w:txbxContent>
                          <w:p w:rsidR="00D077E9" w:rsidRPr="00D86945" w:rsidRDefault="00C77E8D" w:rsidP="00D077E9">
                            <w:pPr>
                              <w:pStyle w:val="Cm"/>
                            </w:pPr>
                            <w:r>
                              <w:rPr>
                                <w:lang w:bidi="hu"/>
                              </w:rPr>
                              <w:br/>
                              <w:t>Projekt napló</w:t>
                            </w:r>
                          </w:p>
                          <w:p w:rsidR="00D077E9" w:rsidRPr="00D86945" w:rsidRDefault="00D077E9" w:rsidP="00D077E9">
                            <w:pPr>
                              <w:pStyle w:val="Cm"/>
                              <w:spacing w:after="0"/>
                            </w:pPr>
                            <w:r w:rsidRPr="00D86945">
                              <w:rPr>
                                <w:lang w:bidi="hu"/>
                              </w:rPr>
                              <w:t>20</w:t>
                            </w:r>
                            <w:r w:rsidR="00C77E8D">
                              <w:rPr>
                                <w:lang w:bidi="hu"/>
                              </w:rPr>
                              <w:t>2</w:t>
                            </w:r>
                            <w:r w:rsidR="00706FC8">
                              <w:rPr>
                                <w:lang w:bidi="hu"/>
                              </w:rPr>
                              <w:t>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3E05D5" w:rsidRDefault="00D077E9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noProof/>
                <w:color w:val="061F57" w:themeColor="text2" w:themeShade="BF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4F288E18" wp14:editId="61E00E07">
                      <wp:extent cx="2975212" cy="13648"/>
                      <wp:effectExtent l="19050" t="19050" r="34925" b="24765"/>
                      <wp:docPr id="5" name="Egyenes összekötő 5" descr="szövegelválasztó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5212" cy="1364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61FB8A1" id="Egyenes összekötő 5" o:spid="_x0000_s1026" alt="szövegelválasztó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4.2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3E05D5" w:rsidRPr="003E05D5" w:rsidTr="00B372EF">
        <w:trPr>
          <w:trHeight w:val="709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85402" w:rsidRDefault="00485402" w:rsidP="00C77E8D">
            <w:pPr>
              <w:rPr>
                <w:color w:val="061F57" w:themeColor="text2" w:themeShade="BF"/>
                <w:lang w:val="hu-HU"/>
              </w:rPr>
            </w:pPr>
          </w:p>
          <w:p w:rsidR="00C77E8D" w:rsidRPr="003E05D5" w:rsidRDefault="00485402" w:rsidP="00C77E8D">
            <w:pPr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Projekt témája, címe:</w:t>
            </w:r>
          </w:p>
          <w:p w:rsidR="00D077E9" w:rsidRPr="003E05D5" w:rsidRDefault="00E2725E" w:rsidP="00EA0DCD">
            <w:pPr>
              <w:rPr>
                <w:noProof/>
                <w:color w:val="061F57" w:themeColor="text2" w:themeShade="BF"/>
                <w:lang w:val="hu-HU"/>
              </w:rPr>
            </w:pPr>
            <w:r>
              <w:rPr>
                <w:noProof/>
                <w:color w:val="061F57" w:themeColor="text2" w:themeShade="BF"/>
                <w:lang w:val="hu-HU"/>
              </w:rPr>
              <w:t>Morse kódolás, dekódolás</w:t>
            </w:r>
          </w:p>
        </w:tc>
      </w:tr>
      <w:tr w:rsidR="003E05D5" w:rsidRPr="003E05D5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73251A" w:rsidRDefault="0073251A" w:rsidP="00AB02A7">
            <w:pPr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Készítők(név, osztály):</w:t>
            </w:r>
          </w:p>
          <w:p w:rsidR="0073251A" w:rsidRDefault="00E2725E" w:rsidP="00A93DD9">
            <w:pPr>
              <w:tabs>
                <w:tab w:val="left" w:pos="2835"/>
              </w:tabs>
              <w:rPr>
                <w:color w:val="061F57" w:themeColor="text2" w:themeShade="BF"/>
                <w:lang w:val="hu-HU"/>
              </w:rPr>
            </w:pPr>
            <w:proofErr w:type="spellStart"/>
            <w:r>
              <w:rPr>
                <w:color w:val="061F57" w:themeColor="text2" w:themeShade="BF"/>
                <w:lang w:val="hu-HU"/>
              </w:rPr>
              <w:t>Gasztonyi</w:t>
            </w:r>
            <w:proofErr w:type="spellEnd"/>
            <w:r>
              <w:rPr>
                <w:color w:val="061F57" w:themeColor="text2" w:themeShade="BF"/>
                <w:lang w:val="hu-HU"/>
              </w:rPr>
              <w:t xml:space="preserve"> Viktor Gábriel, Jakab Balázs</w:t>
            </w:r>
          </w:p>
          <w:p w:rsidR="0073251A" w:rsidRDefault="00A93DD9" w:rsidP="00A93DD9">
            <w:pPr>
              <w:tabs>
                <w:tab w:val="left" w:pos="2835"/>
              </w:tabs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ab/>
            </w:r>
          </w:p>
          <w:p w:rsidR="0073251A" w:rsidRDefault="00A93DD9" w:rsidP="00A93DD9">
            <w:pPr>
              <w:tabs>
                <w:tab w:val="left" w:pos="2835"/>
              </w:tabs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ab/>
            </w:r>
          </w:p>
          <w:p w:rsidR="00D077E9" w:rsidRDefault="0073251A" w:rsidP="00AB02A7">
            <w:pPr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Dátum:</w:t>
            </w:r>
            <w:r w:rsidR="00E2725E">
              <w:rPr>
                <w:color w:val="061F57" w:themeColor="text2" w:themeShade="BF"/>
                <w:lang w:val="hu-HU"/>
              </w:rPr>
              <w:t>2025.05.1</w:t>
            </w:r>
            <w:r w:rsidR="00A45B2E">
              <w:rPr>
                <w:color w:val="061F57" w:themeColor="text2" w:themeShade="BF"/>
                <w:lang w:val="hu-HU"/>
              </w:rPr>
              <w:t>9</w:t>
            </w:r>
            <w:r w:rsidR="00E2725E">
              <w:rPr>
                <w:color w:val="061F57" w:themeColor="text2" w:themeShade="BF"/>
                <w:lang w:val="hu-HU"/>
              </w:rPr>
              <w:t>.</w: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  <w:r w:rsidRPr="003E05D5">
              <w:rPr>
                <w:noProof/>
                <w:color w:val="061F57" w:themeColor="text2" w:themeShade="BF"/>
                <w:sz w:val="10"/>
                <w:szCs w:val="10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6B86FE2E" wp14:editId="34D20A2C">
                      <wp:extent cx="1493949" cy="0"/>
                      <wp:effectExtent l="0" t="19050" r="30480" b="19050"/>
                      <wp:docPr id="6" name="Egyenes összekötő 6" descr="szövegelválasztó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A7BE1F" id="Egyenes összekötő 6" o:spid="_x0000_s1026" alt="szövegelválasztó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  <w:p w:rsidR="00D077E9" w:rsidRPr="003E05D5" w:rsidRDefault="00C77E8D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color w:val="061F57" w:themeColor="text2" w:themeShade="BF"/>
                <w:lang w:val="hu-HU"/>
              </w:rPr>
              <w:t>Szent József Katolikus Elektronikai Technikum,</w:t>
            </w:r>
            <w:r w:rsidRPr="003E05D5">
              <w:rPr>
                <w:color w:val="061F57" w:themeColor="text2" w:themeShade="BF"/>
                <w:lang w:val="hu-HU"/>
              </w:rPr>
              <w:br/>
              <w:t>Gimnázium és Kollégium</w: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</w:tc>
      </w:tr>
    </w:tbl>
    <w:p w:rsidR="00D077E9" w:rsidRPr="003E05D5" w:rsidRDefault="00C77E8D">
      <w:pPr>
        <w:spacing w:after="200"/>
        <w:rPr>
          <w:color w:val="061F57" w:themeColor="text2" w:themeShade="BF"/>
          <w:lang w:val="hu-HU"/>
        </w:rPr>
      </w:pPr>
      <w:r w:rsidRPr="003E05D5">
        <w:rPr>
          <w:noProof/>
          <w:color w:val="061F57" w:themeColor="text2" w:themeShade="BF"/>
          <w:lang w:val="hu-HU" w:eastAsia="hu-HU"/>
        </w:rPr>
        <w:drawing>
          <wp:anchor distT="0" distB="0" distL="114300" distR="114300" simplePos="0" relativeHeight="251662336" behindDoc="0" locked="0" layoutInCell="1" allowOverlap="1" wp14:anchorId="78DCFD57" wp14:editId="50EFFE1F">
            <wp:simplePos x="0" y="0"/>
            <wp:positionH relativeFrom="column">
              <wp:posOffset>4209055</wp:posOffset>
            </wp:positionH>
            <wp:positionV relativeFrom="paragraph">
              <wp:posOffset>7126757</wp:posOffset>
            </wp:positionV>
            <wp:extent cx="1241425" cy="1241425"/>
            <wp:effectExtent l="0" t="0" r="0" b="0"/>
            <wp:wrapNone/>
            <wp:docPr id="4" name="Kép 4" descr="https://jaszbereny.sztj-tech.hu/images/logo/sztjozs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aszbereny.sztj-tech.hu/images/logo/sztjozse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3E05D5">
        <w:rPr>
          <w:noProof/>
          <w:color w:val="061F57" w:themeColor="text2" w:themeShade="BF"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F4CD7F" wp14:editId="477C39A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Téglalap 2" descr="színes téglala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8F8F2" id="Téglalap 2" o:spid="_x0000_s1026" alt="színes téglalap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tJzQ6UCAACj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3E05D5">
        <w:rPr>
          <w:color w:val="061F57" w:themeColor="text2" w:themeShade="BF"/>
          <w:lang w:val="hu-HU" w:bidi="hu"/>
        </w:rPr>
        <w:br w:type="page"/>
      </w:r>
    </w:p>
    <w:tbl>
      <w:tblPr>
        <w:tblStyle w:val="Rcsostblzat"/>
        <w:tblpPr w:leftFromText="141" w:rightFromText="141" w:vertAnchor="text" w:tblpY="625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6E1585" w:rsidTr="006E1585">
        <w:tc>
          <w:tcPr>
            <w:tcW w:w="10004" w:type="dxa"/>
          </w:tcPr>
          <w:p w:rsidR="006E1585" w:rsidRPr="00A45B2E" w:rsidRDefault="00E2725E" w:rsidP="006E1585">
            <w:pPr>
              <w:pStyle w:val="Default"/>
              <w:rPr>
                <w:rFonts w:asciiTheme="majorHAnsi" w:hAnsiTheme="majorHAnsi" w:cstheme="majorHAnsi"/>
                <w:color w:val="061F57" w:themeColor="text2" w:themeShade="BF"/>
                <w:sz w:val="23"/>
                <w:szCs w:val="23"/>
              </w:rPr>
            </w:pPr>
            <w:r w:rsidRPr="00A45B2E">
              <w:rPr>
                <w:rFonts w:asciiTheme="majorHAnsi" w:hAnsiTheme="majorHAnsi" w:cstheme="majorHAnsi"/>
                <w:noProof/>
                <w:color w:val="061F57" w:themeColor="text2" w:themeShade="BF"/>
                <w:sz w:val="23"/>
                <w:szCs w:val="23"/>
              </w:rPr>
              <w:lastRenderedPageBreak/>
              <w:t xml:space="preserve">Morse kódolás, dekódolás </w:t>
            </w:r>
          </w:p>
          <w:p w:rsidR="006E1585" w:rsidRDefault="006E1585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6E1585" w:rsidRDefault="006E1585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6E1585" w:rsidRDefault="006E1585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D077E9" w:rsidRDefault="003E05D5" w:rsidP="00D077E9">
      <w:pPr>
        <w:pStyle w:val="Cmsor1"/>
        <w:rPr>
          <w:sz w:val="48"/>
        </w:rPr>
      </w:pPr>
      <w:r w:rsidRPr="005C5E82">
        <w:rPr>
          <w:sz w:val="48"/>
          <w:lang w:val="hu-HU" w:bidi="hu"/>
        </w:rPr>
        <w:t xml:space="preserve">Projekt </w:t>
      </w:r>
      <w:r w:rsidR="0050244A">
        <w:rPr>
          <w:sz w:val="48"/>
          <w:lang w:val="hu-HU" w:bidi="hu"/>
        </w:rPr>
        <w:t>címe, neve</w:t>
      </w:r>
      <w:r w:rsidRPr="005C5E82">
        <w:rPr>
          <w:sz w:val="48"/>
          <w:lang w:val="hu-HU" w:bidi="hu"/>
        </w:rPr>
        <w:t>:</w:t>
      </w:r>
      <w:r w:rsidR="00C77E8D" w:rsidRPr="005C5E82">
        <w:rPr>
          <w:sz w:val="48"/>
        </w:rPr>
        <w:t xml:space="preserve"> </w:t>
      </w:r>
    </w:p>
    <w:p w:rsidR="006E1585" w:rsidRDefault="006E158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6E1585" w:rsidRDefault="006E158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50244A" w:rsidRDefault="0050244A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A feladat leírása (mi volt a kiadott feladat):</w:t>
      </w:r>
    </w:p>
    <w:tbl>
      <w:tblPr>
        <w:tblStyle w:val="Rcsostblzat"/>
        <w:tblpPr w:leftFromText="141" w:rightFromText="141" w:vertAnchor="text" w:horzAnchor="margin" w:tblpY="84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50244A" w:rsidTr="0050244A">
        <w:tc>
          <w:tcPr>
            <w:tcW w:w="10004" w:type="dxa"/>
          </w:tcPr>
          <w:p w:rsidR="0050244A" w:rsidRDefault="00E2725E" w:rsidP="0050244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Egy olyan programot kellett megírnunk, ahol a latin betűket átfordítja </w:t>
            </w:r>
            <w:r w:rsidR="00F76B65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M</w:t>
            </w: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orse kódra illetve a </w:t>
            </w:r>
            <w:r w:rsidR="000063D8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M</w:t>
            </w: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orse kódot átírja latin betűkre.</w:t>
            </w:r>
          </w:p>
          <w:p w:rsidR="0050244A" w:rsidRDefault="0050244A" w:rsidP="0050244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50244A" w:rsidRDefault="0050244A" w:rsidP="0050244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50244A" w:rsidRDefault="0050244A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Projekt ideje </w:t>
      </w:r>
      <w:r w:rsidRPr="003E05D5">
        <w:rPr>
          <w:rFonts w:ascii="Arial" w:hAnsi="Arial" w:cs="Arial"/>
          <w:color w:val="061F57" w:themeColor="text2" w:themeShade="BF"/>
          <w:sz w:val="23"/>
          <w:szCs w:val="23"/>
        </w:rPr>
        <w:t xml:space="preserve">(dátum(tól-ig), hány óra): </w:t>
      </w:r>
    </w:p>
    <w:tbl>
      <w:tblPr>
        <w:tblStyle w:val="Rcsostblzat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24" w:type="dxa"/>
          </w:tcPr>
          <w:p w:rsidR="00C87AEA" w:rsidRDefault="00E2725E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2025.05.12.-2025.05.1</w:t>
            </w:r>
            <w:r w:rsidR="00FA777A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9</w:t>
            </w: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.; </w:t>
            </w:r>
            <w:r w:rsidR="00FA777A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6</w:t>
            </w: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óra</w:t>
            </w:r>
          </w:p>
          <w:p w:rsidR="00C87AEA" w:rsidRDefault="00C87AEA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Default="0096310B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96310B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Projektben résztvevők:</w:t>
      </w:r>
    </w:p>
    <w:tbl>
      <w:tblPr>
        <w:tblStyle w:val="Rcsostblzat"/>
        <w:tblpPr w:leftFromText="141" w:rightFromText="141" w:vertAnchor="text" w:horzAnchor="margin" w:tblpY="183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E2725E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Gasztonyi</w:t>
            </w:r>
            <w:proofErr w:type="spellEnd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Viktor Gábriel, Jakab Balázs</w:t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C87AEA" w:rsidRDefault="00C87AEA" w:rsidP="00C87AEA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Felhasznált eszközök </w:t>
      </w:r>
      <w:r w:rsidRPr="003E05D5">
        <w:rPr>
          <w:rFonts w:ascii="Arial" w:hAnsi="Arial" w:cs="Arial"/>
          <w:color w:val="061F57" w:themeColor="text2" w:themeShade="BF"/>
          <w:sz w:val="23"/>
          <w:szCs w:val="23"/>
        </w:rPr>
        <w:t xml:space="preserve">(hardver, szoftverek, internet címek): </w:t>
      </w:r>
    </w:p>
    <w:tbl>
      <w:tblPr>
        <w:tblStyle w:val="Rcsostblzat"/>
        <w:tblpPr w:leftFromText="141" w:rightFromText="141" w:vertAnchor="text" w:horzAnchor="margin" w:tblpY="40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E2725E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Visual Studio Code</w:t>
            </w:r>
          </w:p>
          <w:p w:rsidR="00C87AEA" w:rsidRDefault="00E2725E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Mesterséges intelligencia </w:t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E53255" w:rsidRDefault="00E53255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96310B" w:rsidRPr="003E05D5" w:rsidRDefault="0096310B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F76B6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Az elkészített fájlok(fájl, fájlok neve</w:t>
      </w:r>
      <w:r w:rsidR="00932858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, programkód</w:t>
      </w:r>
      <w:r w:rsidR="00F05D51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a dokumentum végére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): </w:t>
      </w:r>
    </w:p>
    <w:tbl>
      <w:tblPr>
        <w:tblStyle w:val="Rcsostblzat"/>
        <w:tblpPr w:leftFromText="141" w:rightFromText="141" w:vertAnchor="text" w:horzAnchor="margin" w:tblpY="88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549E4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M</w:t>
            </w:r>
            <w:r w:rsidR="00AD587A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orsekod.zip</w:t>
            </w:r>
          </w:p>
          <w:p w:rsidR="00AD587A" w:rsidRDefault="00AD587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___________________</w:t>
            </w:r>
          </w:p>
          <w:p w:rsidR="00C87AEA" w:rsidRDefault="00AD587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| </w:t>
            </w:r>
            <w:r w:rsidR="00F76B65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morse_kod_dekod.py</w:t>
            </w:r>
          </w:p>
          <w:p w:rsidR="00F76B65" w:rsidRDefault="00AD587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| </w:t>
            </w:r>
            <w:r w:rsidR="00F76B65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morsekodok.txt</w:t>
            </w:r>
          </w:p>
          <w:p w:rsidR="00F76B65" w:rsidRDefault="00AD587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| </w:t>
            </w:r>
            <w:r w:rsidR="00F76B65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projektnaplo_morsekod_2025.doc</w:t>
            </w:r>
          </w:p>
          <w:p w:rsidR="00C87AEA" w:rsidRDefault="00596170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| kimenet.txt</w:t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F76B65" w:rsidRDefault="00F76B65" w:rsidP="00485402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F76B65" w:rsidRDefault="00F76B65">
      <w:pPr>
        <w:spacing w:after="200"/>
        <w:rPr>
          <w:rFonts w:ascii="Arial" w:eastAsiaTheme="minorHAnsi" w:hAnsi="Arial" w:cs="Arial"/>
          <w:bCs/>
          <w:color w:val="061F57" w:themeColor="text2" w:themeShade="BF"/>
          <w:sz w:val="23"/>
          <w:szCs w:val="23"/>
          <w:lang w:val="hu-HU"/>
        </w:rPr>
      </w:pPr>
      <w:r>
        <w:rPr>
          <w:rFonts w:ascii="Arial" w:hAnsi="Arial" w:cs="Arial"/>
          <w:b w:val="0"/>
          <w:bCs/>
          <w:color w:val="061F57" w:themeColor="text2" w:themeShade="BF"/>
          <w:sz w:val="23"/>
          <w:szCs w:val="23"/>
        </w:rPr>
        <w:br w:type="page"/>
      </w:r>
    </w:p>
    <w:p w:rsidR="00F76B65" w:rsidRDefault="00F76B65" w:rsidP="00485402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485402" w:rsidRDefault="00485402" w:rsidP="00485402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GitHub-</w:t>
      </w:r>
      <w:proofErr w:type="spellStart"/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on</w:t>
      </w:r>
      <w:proofErr w:type="spellEnd"/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való tárolás, és megosztás (képernyőképek)</w:t>
      </w:r>
    </w:p>
    <w:tbl>
      <w:tblPr>
        <w:tblStyle w:val="Rcsostblzat"/>
        <w:tblpPr w:leftFromText="141" w:rightFromText="141" w:vertAnchor="text" w:horzAnchor="margin" w:tblpY="88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485402" w:rsidTr="00735C64">
        <w:tc>
          <w:tcPr>
            <w:tcW w:w="10004" w:type="dxa"/>
          </w:tcPr>
          <w:p w:rsidR="00485402" w:rsidRDefault="006B2264" w:rsidP="00735C64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 w:rsidRPr="006B2264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drawing>
                <wp:inline distT="0" distB="0" distL="0" distR="0" wp14:anchorId="4D277F12" wp14:editId="3094D2D1">
                  <wp:extent cx="6372225" cy="2051050"/>
                  <wp:effectExtent l="0" t="0" r="9525" b="6350"/>
                  <wp:docPr id="10" name="Kép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5" cy="205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485402" w:rsidRDefault="00485402" w:rsidP="00735C64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485402" w:rsidRDefault="00485402" w:rsidP="00735C64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485402" w:rsidRDefault="00485402" w:rsidP="00735C64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96310B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Mintakép</w:t>
      </w:r>
      <w:r w:rsid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ek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az elkészült munkáról</w:t>
      </w:r>
      <w:r w:rsidR="000228A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(teszt képernyőképek a futási eredményről)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:</w:t>
      </w:r>
    </w:p>
    <w:tbl>
      <w:tblPr>
        <w:tblStyle w:val="Rcsostblzat"/>
        <w:tblpPr w:leftFromText="141" w:rightFromText="141" w:vertAnchor="text" w:horzAnchor="margin" w:tblpY="202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0063D8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 w:rsidRPr="000063D8">
              <w:rPr>
                <w:rFonts w:ascii="Arial" w:hAnsi="Arial" w:cs="Arial"/>
                <w:noProof/>
                <w:color w:val="061F57" w:themeColor="text2" w:themeShade="BF"/>
                <w:sz w:val="23"/>
                <w:szCs w:val="23"/>
              </w:rPr>
              <w:drawing>
                <wp:inline distT="0" distB="0" distL="0" distR="0" wp14:anchorId="0EE92FDC" wp14:editId="57D5D7C3">
                  <wp:extent cx="6324600" cy="2062741"/>
                  <wp:effectExtent l="0" t="0" r="0" b="0"/>
                  <wp:docPr id="9" name="Kép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7832" cy="2073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E53255" w:rsidRDefault="00E53255" w:rsidP="0096310B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Megvalósítás menete:(ötletek, kinek mi volt a feladata, ki, mit csinált a projektben, milyen problémákba ütköztetek, stb...) </w:t>
      </w:r>
    </w:p>
    <w:tbl>
      <w:tblPr>
        <w:tblStyle w:val="Rcsostblzat"/>
        <w:tblpPr w:leftFromText="141" w:rightFromText="141" w:vertAnchor="text" w:horzAnchor="margin" w:tblpY="98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52456F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Magát a kódot és a projektnaplót is közösen írtuk. A kódban a Morse kóddá alakítást Balázs csinálta, a dekódolást pedig Viktor. Olyan problémába ütköztünk a feladat megoldása során, hogy amikor sikerült megoldani, hogy a program kitudja keresni a szövegfájlból a betűkhöz tartozó Morse kódokat, akkor még nem tudott, csak 1 betűt kezelni. Ezután sikerült megoldani, hogy a bevitt karakterek száma több lehessen, mint 1 és ne jelezzen hibát. Aztán hiba volt az is, hogy először rést hagyott a betűk között, de ezt is sikerült megoldani pár módosítással.  </w:t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F76B65" w:rsidRDefault="00F76B65">
      <w:pPr>
        <w:spacing w:after="200"/>
        <w:rPr>
          <w:rFonts w:ascii="Arial" w:eastAsiaTheme="minorHAnsi" w:hAnsi="Arial" w:cs="Arial"/>
          <w:bCs/>
          <w:color w:val="061F57" w:themeColor="text2" w:themeShade="BF"/>
          <w:sz w:val="23"/>
          <w:szCs w:val="23"/>
          <w:lang w:val="hu-HU"/>
        </w:rPr>
      </w:pPr>
      <w:r>
        <w:rPr>
          <w:rFonts w:ascii="Arial" w:hAnsi="Arial" w:cs="Arial"/>
          <w:b w:val="0"/>
          <w:bCs/>
          <w:color w:val="061F57" w:themeColor="text2" w:themeShade="BF"/>
          <w:sz w:val="23"/>
          <w:szCs w:val="23"/>
        </w:rPr>
        <w:br w:type="page"/>
      </w: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lastRenderedPageBreak/>
        <w:t xml:space="preserve">Önértékelés: (hogy sikerült megvalósítani a tervet, mit sikerült, mit nem megvalósítani, mit csinálnátok másképp) </w:t>
      </w:r>
    </w:p>
    <w:tbl>
      <w:tblPr>
        <w:tblStyle w:val="Rcsostblzat"/>
        <w:tblpPr w:leftFromText="141" w:rightFromText="141" w:vertAnchor="text" w:horzAnchor="margin" w:tblpY="130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F76B65" w:rsidRDefault="0052456F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A projekt során mindent sikerült megvalósítani. A terv az volt, hogy két részre osszuk a kódolást, és </w:t>
            </w:r>
            <w:r w:rsidR="00F76B65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így írtuk meg a programot. Azt nem sikerült megoldani, hogy az írásjeleket is tudja kezelni a program. </w:t>
            </w:r>
          </w:p>
          <w:p w:rsidR="00C87AEA" w:rsidRDefault="00F76B65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Nem csinálnánk semmit másképp.</w:t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E53255" w:rsidRDefault="00E5325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0063D8" w:rsidRDefault="000063D8">
      <w:pPr>
        <w:spacing w:after="200"/>
        <w:rPr>
          <w:rFonts w:ascii="Arial" w:eastAsiaTheme="minorHAnsi" w:hAnsi="Arial" w:cs="Arial"/>
          <w:bCs/>
          <w:color w:val="061F57" w:themeColor="text2" w:themeShade="BF"/>
          <w:sz w:val="23"/>
          <w:szCs w:val="23"/>
          <w:lang w:val="hu-HU"/>
        </w:rPr>
      </w:pPr>
    </w:p>
    <w:p w:rsidR="000063D8" w:rsidRPr="0096310B" w:rsidRDefault="000063D8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Továbbfejlesztési lehetőségek: </w:t>
      </w:r>
    </w:p>
    <w:tbl>
      <w:tblPr>
        <w:tblStyle w:val="Rcsostblzat"/>
        <w:tblpPr w:leftFromText="141" w:rightFromText="141" w:vertAnchor="text" w:horzAnchor="margin" w:tblpY="115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0063D8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Olyan továbbfejlesztési lehetőségek vannak, mint például, hogy a program felismeri a mondatvégi írásjeleket ( . ; ! ; ? ), nem pedig hibát ír. </w:t>
            </w:r>
          </w:p>
          <w:p w:rsidR="00C87AEA" w:rsidRDefault="000063D8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Gondoltunk olyanra is, hogy az egyéb szimbólumokat is felismerhet, így azok a kiíratás folyamán megjelennek.</w:t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5C5E82" w:rsidRDefault="005C5E82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Véleményed a projekt</w:t>
      </w:r>
      <w:r w:rsidR="00485402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ről</w:t>
      </w:r>
      <w:r w:rsidR="000228A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,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</w:t>
      </w:r>
      <w:r w:rsidR="00485402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magáról a 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feladatról és a megvalósításáról</w:t>
      </w:r>
      <w:r w:rsidR="00206B4F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(</w:t>
      </w:r>
      <w:r w:rsidR="00206B4F" w:rsidRPr="00485402">
        <w:rPr>
          <w:rFonts w:ascii="Arial" w:hAnsi="Arial" w:cs="Arial"/>
          <w:b/>
          <w:bCs/>
          <w:color w:val="FF0000"/>
          <w:sz w:val="23"/>
          <w:szCs w:val="23"/>
        </w:rPr>
        <w:t xml:space="preserve">Milyennek találtad a </w:t>
      </w:r>
      <w:r w:rsidR="0050244A" w:rsidRPr="00485402">
        <w:rPr>
          <w:rFonts w:ascii="Arial" w:hAnsi="Arial" w:cs="Arial"/>
          <w:b/>
          <w:bCs/>
          <w:color w:val="FF0000"/>
          <w:sz w:val="23"/>
          <w:szCs w:val="23"/>
        </w:rPr>
        <w:t xml:space="preserve">kiadott </w:t>
      </w:r>
      <w:r w:rsidR="00206B4F" w:rsidRPr="00485402">
        <w:rPr>
          <w:rFonts w:ascii="Arial" w:hAnsi="Arial" w:cs="Arial"/>
          <w:b/>
          <w:bCs/>
          <w:color w:val="FF0000"/>
          <w:sz w:val="23"/>
          <w:szCs w:val="23"/>
        </w:rPr>
        <w:t xml:space="preserve">projekt feladatot, milyen volt a munkavégzés, hogy érezted magad közben, </w:t>
      </w:r>
      <w:proofErr w:type="spellStart"/>
      <w:r w:rsidR="00206B4F" w:rsidRPr="00485402">
        <w:rPr>
          <w:rFonts w:ascii="Arial" w:hAnsi="Arial" w:cs="Arial"/>
          <w:b/>
          <w:bCs/>
          <w:color w:val="FF0000"/>
          <w:sz w:val="23"/>
          <w:szCs w:val="23"/>
        </w:rPr>
        <w:t>stb</w:t>
      </w:r>
      <w:proofErr w:type="spellEnd"/>
      <w:r w:rsidR="00206B4F" w:rsidRPr="00485402">
        <w:rPr>
          <w:rFonts w:ascii="Arial" w:hAnsi="Arial" w:cs="Arial"/>
          <w:b/>
          <w:bCs/>
          <w:color w:val="FF0000"/>
          <w:sz w:val="23"/>
          <w:szCs w:val="23"/>
        </w:rPr>
        <w:t>…</w:t>
      </w:r>
      <w:r w:rsidR="00485402" w:rsidRPr="00485402">
        <w:rPr>
          <w:rFonts w:ascii="Arial" w:hAnsi="Arial" w:cs="Arial"/>
          <w:b/>
          <w:bCs/>
          <w:color w:val="FF0000"/>
          <w:sz w:val="23"/>
          <w:szCs w:val="23"/>
        </w:rPr>
        <w:t>?</w:t>
      </w:r>
      <w:r w:rsidR="00206B4F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)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</w:t>
      </w:r>
    </w:p>
    <w:tbl>
      <w:tblPr>
        <w:tblStyle w:val="Rcsostblzat"/>
        <w:tblpPr w:leftFromText="141" w:rightFromText="141" w:vertAnchor="text" w:horzAnchor="margin" w:tblpY="147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52456F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A kiadott projekt feladatot, jónak találtuk, mivel jelentett egy kis kihívást. A munkavégzés szinte gördülékeny volt, gyorsan rájöttünk a megoldásra. A feladat megoldás során mindketten jól éreztük magunkat, mivel jól összetudtunk dolgozni.  </w:t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br w:type="page"/>
      </w:r>
      <w:r w:rsidR="00082608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lastRenderedPageBreak/>
        <w:t>A program kódja: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r w:rsidRPr="00C5067C">
        <w:rPr>
          <w:rFonts w:ascii="Consolas" w:eastAsia="Times New Roman" w:hAnsi="Consolas" w:cs="Times New Roman"/>
          <w:b w:val="0"/>
          <w:color w:val="C586C0"/>
          <w:sz w:val="21"/>
          <w:szCs w:val="21"/>
          <w:lang w:val="hu-HU" w:eastAsia="hu-HU"/>
        </w:rPr>
        <w:t>import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</w:t>
      </w:r>
      <w:proofErr w:type="spellStart"/>
      <w:r w:rsidRPr="00C5067C">
        <w:rPr>
          <w:rFonts w:ascii="Consolas" w:eastAsia="Times New Roman" w:hAnsi="Consolas" w:cs="Times New Roman"/>
          <w:b w:val="0"/>
          <w:color w:val="4EC9B0"/>
          <w:sz w:val="21"/>
          <w:szCs w:val="21"/>
          <w:lang w:val="hu-HU" w:eastAsia="hu-HU"/>
        </w:rPr>
        <w:t>os</w:t>
      </w:r>
      <w:proofErr w:type="spellEnd"/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proofErr w:type="spellStart"/>
      <w:r w:rsidRPr="00C5067C">
        <w:rPr>
          <w:rFonts w:ascii="Consolas" w:eastAsia="Times New Roman" w:hAnsi="Consolas" w:cs="Times New Roman"/>
          <w:b w:val="0"/>
          <w:color w:val="4EC9B0"/>
          <w:sz w:val="21"/>
          <w:szCs w:val="21"/>
          <w:lang w:val="hu-HU" w:eastAsia="hu-HU"/>
        </w:rPr>
        <w:t>os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.</w:t>
      </w:r>
      <w:r w:rsidRPr="00C506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hu-HU" w:eastAsia="hu-HU"/>
        </w:rPr>
        <w:t>system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(</w:t>
      </w:r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'</w:t>
      </w:r>
      <w:proofErr w:type="spellStart"/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cls</w:t>
      </w:r>
      <w:proofErr w:type="spellEnd"/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'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)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proofErr w:type="spellStart"/>
      <w:r w:rsidRPr="00C5067C">
        <w:rPr>
          <w:rFonts w:ascii="Consolas" w:eastAsia="Times New Roman" w:hAnsi="Consolas" w:cs="Times New Roman"/>
          <w:b w:val="0"/>
          <w:color w:val="C586C0"/>
          <w:sz w:val="21"/>
          <w:szCs w:val="21"/>
          <w:lang w:val="hu-HU" w:eastAsia="hu-HU"/>
        </w:rPr>
        <w:t>with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</w:t>
      </w:r>
      <w:proofErr w:type="spellStart"/>
      <w:r w:rsidRPr="00C506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hu-HU" w:eastAsia="hu-HU"/>
        </w:rPr>
        <w:t>open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(</w:t>
      </w:r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"morsekodok.txt"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, </w:t>
      </w:r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"r"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, 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encoding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=</w:t>
      </w:r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"utf-8"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) </w:t>
      </w:r>
      <w:proofErr w:type="spellStart"/>
      <w:r w:rsidRPr="00C5067C">
        <w:rPr>
          <w:rFonts w:ascii="Consolas" w:eastAsia="Times New Roman" w:hAnsi="Consolas" w:cs="Times New Roman"/>
          <w:b w:val="0"/>
          <w:color w:val="C586C0"/>
          <w:sz w:val="21"/>
          <w:szCs w:val="21"/>
          <w:lang w:val="hu-HU" w:eastAsia="hu-HU"/>
        </w:rPr>
        <w:t>as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fajl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: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    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kod_lista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= [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sor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.</w:t>
      </w:r>
      <w:r w:rsidRPr="00C506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hu-HU" w:eastAsia="hu-HU"/>
        </w:rPr>
        <w:t>strip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().</w:t>
      </w:r>
      <w:proofErr w:type="spellStart"/>
      <w:r w:rsidRPr="00C506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hu-HU" w:eastAsia="hu-HU"/>
        </w:rPr>
        <w:t>split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() </w:t>
      </w:r>
      <w:proofErr w:type="spellStart"/>
      <w:r w:rsidRPr="00C5067C">
        <w:rPr>
          <w:rFonts w:ascii="Consolas" w:eastAsia="Times New Roman" w:hAnsi="Consolas" w:cs="Times New Roman"/>
          <w:b w:val="0"/>
          <w:color w:val="C586C0"/>
          <w:sz w:val="21"/>
          <w:szCs w:val="21"/>
          <w:lang w:val="hu-HU" w:eastAsia="hu-HU"/>
        </w:rPr>
        <w:t>for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</w:t>
      </w:r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sor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</w:t>
      </w:r>
      <w:r w:rsidRPr="00C5067C">
        <w:rPr>
          <w:rFonts w:ascii="Consolas" w:eastAsia="Times New Roman" w:hAnsi="Consolas" w:cs="Times New Roman"/>
          <w:b w:val="0"/>
          <w:color w:val="C586C0"/>
          <w:sz w:val="21"/>
          <w:szCs w:val="21"/>
          <w:lang w:val="hu-HU" w:eastAsia="hu-HU"/>
        </w:rPr>
        <w:t>in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fajl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</w:t>
      </w:r>
      <w:proofErr w:type="spellStart"/>
      <w:r w:rsidRPr="00C5067C">
        <w:rPr>
          <w:rFonts w:ascii="Consolas" w:eastAsia="Times New Roman" w:hAnsi="Consolas" w:cs="Times New Roman"/>
          <w:b w:val="0"/>
          <w:color w:val="C586C0"/>
          <w:sz w:val="21"/>
          <w:szCs w:val="21"/>
          <w:lang w:val="hu-HU" w:eastAsia="hu-HU"/>
        </w:rPr>
        <w:t>if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</w:t>
      </w:r>
      <w:r w:rsidRPr="00C506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hu-HU" w:eastAsia="hu-HU"/>
        </w:rPr>
        <w:t>len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(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sor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.</w:t>
      </w:r>
      <w:r w:rsidRPr="00C506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hu-HU" w:eastAsia="hu-HU"/>
        </w:rPr>
        <w:t>strip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().</w:t>
      </w:r>
      <w:proofErr w:type="spellStart"/>
      <w:r w:rsidRPr="00C506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hu-HU" w:eastAsia="hu-HU"/>
        </w:rPr>
        <w:t>split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()) == </w:t>
      </w:r>
      <w:r w:rsidRPr="00C5067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hu-HU" w:eastAsia="hu-HU"/>
        </w:rPr>
        <w:t>2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]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bill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= </w:t>
      </w:r>
      <w:r w:rsidRPr="00C506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hu-HU" w:eastAsia="hu-HU"/>
        </w:rPr>
        <w:t>input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(</w:t>
      </w:r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"Írj be egy szöveget: "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).</w:t>
      </w:r>
      <w:proofErr w:type="spellStart"/>
      <w:r w:rsidRPr="00C506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hu-HU" w:eastAsia="hu-HU"/>
        </w:rPr>
        <w:t>lower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()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morse_kod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= []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proofErr w:type="spellStart"/>
      <w:r w:rsidRPr="00C5067C">
        <w:rPr>
          <w:rFonts w:ascii="Consolas" w:eastAsia="Times New Roman" w:hAnsi="Consolas" w:cs="Times New Roman"/>
          <w:b w:val="0"/>
          <w:color w:val="C586C0"/>
          <w:sz w:val="21"/>
          <w:szCs w:val="21"/>
          <w:lang w:val="hu-HU" w:eastAsia="hu-HU"/>
        </w:rPr>
        <w:t>for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</w:t>
      </w:r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karakter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</w:t>
      </w:r>
      <w:r w:rsidRPr="00C5067C">
        <w:rPr>
          <w:rFonts w:ascii="Consolas" w:eastAsia="Times New Roman" w:hAnsi="Consolas" w:cs="Times New Roman"/>
          <w:b w:val="0"/>
          <w:color w:val="C586C0"/>
          <w:sz w:val="21"/>
          <w:szCs w:val="21"/>
          <w:lang w:val="hu-HU" w:eastAsia="hu-HU"/>
        </w:rPr>
        <w:t>in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bill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: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    </w:t>
      </w:r>
      <w:proofErr w:type="spellStart"/>
      <w:r w:rsidRPr="00C5067C">
        <w:rPr>
          <w:rFonts w:ascii="Consolas" w:eastAsia="Times New Roman" w:hAnsi="Consolas" w:cs="Times New Roman"/>
          <w:b w:val="0"/>
          <w:color w:val="C586C0"/>
          <w:sz w:val="21"/>
          <w:szCs w:val="21"/>
          <w:lang w:val="hu-HU" w:eastAsia="hu-HU"/>
        </w:rPr>
        <w:t>if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</w:t>
      </w:r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karakter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== </w:t>
      </w:r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" "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: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        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morse_kod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.</w:t>
      </w:r>
      <w:r w:rsidRPr="00C506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hu-HU" w:eastAsia="hu-HU"/>
        </w:rPr>
        <w:t>append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(</w:t>
      </w:r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"/"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)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    </w:t>
      </w:r>
      <w:proofErr w:type="spellStart"/>
      <w:r w:rsidRPr="00C5067C">
        <w:rPr>
          <w:rFonts w:ascii="Consolas" w:eastAsia="Times New Roman" w:hAnsi="Consolas" w:cs="Times New Roman"/>
          <w:b w:val="0"/>
          <w:color w:val="C586C0"/>
          <w:sz w:val="21"/>
          <w:szCs w:val="21"/>
          <w:lang w:val="hu-HU" w:eastAsia="hu-HU"/>
        </w:rPr>
        <w:t>else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: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        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megfelelo_kod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= </w:t>
      </w:r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"?"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        </w:t>
      </w:r>
      <w:proofErr w:type="spellStart"/>
      <w:r w:rsidRPr="00C5067C">
        <w:rPr>
          <w:rFonts w:ascii="Consolas" w:eastAsia="Times New Roman" w:hAnsi="Consolas" w:cs="Times New Roman"/>
          <w:b w:val="0"/>
          <w:color w:val="C586C0"/>
          <w:sz w:val="21"/>
          <w:szCs w:val="21"/>
          <w:lang w:val="hu-HU" w:eastAsia="hu-HU"/>
        </w:rPr>
        <w:t>for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betu_es_morse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</w:t>
      </w:r>
      <w:r w:rsidRPr="00C5067C">
        <w:rPr>
          <w:rFonts w:ascii="Consolas" w:eastAsia="Times New Roman" w:hAnsi="Consolas" w:cs="Times New Roman"/>
          <w:b w:val="0"/>
          <w:color w:val="C586C0"/>
          <w:sz w:val="21"/>
          <w:szCs w:val="21"/>
          <w:lang w:val="hu-HU" w:eastAsia="hu-HU"/>
        </w:rPr>
        <w:t>in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kod_lista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: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            </w:t>
      </w:r>
      <w:proofErr w:type="spellStart"/>
      <w:r w:rsidRPr="00C5067C">
        <w:rPr>
          <w:rFonts w:ascii="Consolas" w:eastAsia="Times New Roman" w:hAnsi="Consolas" w:cs="Times New Roman"/>
          <w:b w:val="0"/>
          <w:color w:val="C586C0"/>
          <w:sz w:val="21"/>
          <w:szCs w:val="21"/>
          <w:lang w:val="hu-HU" w:eastAsia="hu-HU"/>
        </w:rPr>
        <w:t>if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betu_es_morse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[</w:t>
      </w:r>
      <w:r w:rsidRPr="00C5067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hu-HU" w:eastAsia="hu-HU"/>
        </w:rPr>
        <w:t>0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] == </w:t>
      </w:r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karakter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: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                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megfelelo_kod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= 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betu_es_morse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[</w:t>
      </w:r>
      <w:r w:rsidRPr="00C5067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hu-HU" w:eastAsia="hu-HU"/>
        </w:rPr>
        <w:t>1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]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                </w:t>
      </w:r>
      <w:proofErr w:type="spellStart"/>
      <w:r w:rsidRPr="00C5067C">
        <w:rPr>
          <w:rFonts w:ascii="Consolas" w:eastAsia="Times New Roman" w:hAnsi="Consolas" w:cs="Times New Roman"/>
          <w:b w:val="0"/>
          <w:color w:val="C586C0"/>
          <w:sz w:val="21"/>
          <w:szCs w:val="21"/>
          <w:lang w:val="hu-HU" w:eastAsia="hu-HU"/>
        </w:rPr>
        <w:t>break</w:t>
      </w:r>
      <w:proofErr w:type="spellEnd"/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        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morse_kod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.</w:t>
      </w:r>
      <w:r w:rsidRPr="00C506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hu-HU" w:eastAsia="hu-HU"/>
        </w:rPr>
        <w:t>append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(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megfelelo_kod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)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proofErr w:type="spellStart"/>
      <w:r w:rsidRPr="00C5067C">
        <w:rPr>
          <w:rFonts w:ascii="Consolas" w:eastAsia="Times New Roman" w:hAnsi="Consolas" w:cs="Times New Roman"/>
          <w:b w:val="0"/>
          <w:color w:val="C586C0"/>
          <w:sz w:val="21"/>
          <w:szCs w:val="21"/>
          <w:lang w:val="hu-HU" w:eastAsia="hu-HU"/>
        </w:rPr>
        <w:t>with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</w:t>
      </w:r>
      <w:proofErr w:type="spellStart"/>
      <w:r w:rsidRPr="00C506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hu-HU" w:eastAsia="hu-HU"/>
        </w:rPr>
        <w:t>open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(</w:t>
      </w:r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"kimenet.txt"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, </w:t>
      </w:r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"w"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, 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encoding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=</w:t>
      </w:r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"utf-8"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) </w:t>
      </w:r>
      <w:proofErr w:type="spellStart"/>
      <w:r w:rsidRPr="00C5067C">
        <w:rPr>
          <w:rFonts w:ascii="Consolas" w:eastAsia="Times New Roman" w:hAnsi="Consolas" w:cs="Times New Roman"/>
          <w:b w:val="0"/>
          <w:color w:val="C586C0"/>
          <w:sz w:val="21"/>
          <w:szCs w:val="21"/>
          <w:lang w:val="hu-HU" w:eastAsia="hu-HU"/>
        </w:rPr>
        <w:t>as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output_file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: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    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output_file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.</w:t>
      </w:r>
      <w:r w:rsidRPr="00C506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hu-HU" w:eastAsia="hu-HU"/>
        </w:rPr>
        <w:t>write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(</w:t>
      </w:r>
      <w:r w:rsidRPr="00C5067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hu-HU" w:eastAsia="hu-HU"/>
        </w:rPr>
        <w:t>f</w:t>
      </w:r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"</w:t>
      </w:r>
      <w:r w:rsidRPr="00C5067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hu-HU" w:eastAsia="hu-HU"/>
        </w:rPr>
        <w:t>{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bill</w:t>
      </w:r>
      <w:proofErr w:type="spellEnd"/>
      <w:r w:rsidRPr="00C5067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hu-HU" w:eastAsia="hu-HU"/>
        </w:rPr>
        <w:t>}</w:t>
      </w:r>
      <w:r w:rsidRPr="00C5067C">
        <w:rPr>
          <w:rFonts w:ascii="Consolas" w:eastAsia="Times New Roman" w:hAnsi="Consolas" w:cs="Times New Roman"/>
          <w:b w:val="0"/>
          <w:color w:val="D7BA7D"/>
          <w:sz w:val="21"/>
          <w:szCs w:val="21"/>
          <w:lang w:val="hu-HU" w:eastAsia="hu-HU"/>
        </w:rPr>
        <w:t>\n</w:t>
      </w:r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"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)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    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output_file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.</w:t>
      </w:r>
      <w:r w:rsidRPr="00C506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hu-HU" w:eastAsia="hu-HU"/>
        </w:rPr>
        <w:t>write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(</w:t>
      </w:r>
      <w:proofErr w:type="spellStart"/>
      <w:r w:rsidRPr="00C5067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hu-HU" w:eastAsia="hu-HU"/>
        </w:rPr>
        <w:t>f</w:t>
      </w:r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"Morse</w:t>
      </w:r>
      <w:proofErr w:type="spellEnd"/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 xml:space="preserve"> kód: </w:t>
      </w:r>
      <w:r w:rsidRPr="00C5067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hu-HU" w:eastAsia="hu-HU"/>
        </w:rPr>
        <w:t>{</w:t>
      </w:r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' / '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.</w:t>
      </w:r>
      <w:proofErr w:type="spellStart"/>
      <w:r w:rsidRPr="00C506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hu-HU" w:eastAsia="hu-HU"/>
        </w:rPr>
        <w:t>join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(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morse_kod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)</w:t>
      </w:r>
      <w:r w:rsidRPr="00C5067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hu-HU" w:eastAsia="hu-HU"/>
        </w:rPr>
        <w:t>}</w:t>
      </w:r>
      <w:r w:rsidRPr="00C5067C">
        <w:rPr>
          <w:rFonts w:ascii="Consolas" w:eastAsia="Times New Roman" w:hAnsi="Consolas" w:cs="Times New Roman"/>
          <w:b w:val="0"/>
          <w:color w:val="D7BA7D"/>
          <w:sz w:val="21"/>
          <w:szCs w:val="21"/>
          <w:lang w:val="hu-HU" w:eastAsia="hu-HU"/>
        </w:rPr>
        <w:t>\n</w:t>
      </w:r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"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)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morse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= </w:t>
      </w:r>
      <w:r w:rsidRPr="00C506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hu-HU" w:eastAsia="hu-HU"/>
        </w:rPr>
        <w:t>input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(</w:t>
      </w:r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 xml:space="preserve">"Írj be egy </w:t>
      </w:r>
      <w:proofErr w:type="spellStart"/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morse</w:t>
      </w:r>
      <w:proofErr w:type="spellEnd"/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 xml:space="preserve"> kódot: "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).</w:t>
      </w:r>
      <w:proofErr w:type="spellStart"/>
      <w:r w:rsidRPr="00C506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hu-HU" w:eastAsia="hu-HU"/>
        </w:rPr>
        <w:t>strip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()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morse_jelek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= 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morse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.</w:t>
      </w:r>
      <w:r w:rsidRPr="00C506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hu-HU" w:eastAsia="hu-HU"/>
        </w:rPr>
        <w:t>split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(</w:t>
      </w:r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" / "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)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eredmeny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= []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proofErr w:type="spellStart"/>
      <w:r w:rsidRPr="00C5067C">
        <w:rPr>
          <w:rFonts w:ascii="Consolas" w:eastAsia="Times New Roman" w:hAnsi="Consolas" w:cs="Times New Roman"/>
          <w:b w:val="0"/>
          <w:color w:val="C586C0"/>
          <w:sz w:val="21"/>
          <w:szCs w:val="21"/>
          <w:lang w:val="hu-HU" w:eastAsia="hu-HU"/>
        </w:rPr>
        <w:t>for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kod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</w:t>
      </w:r>
      <w:r w:rsidRPr="00C5067C">
        <w:rPr>
          <w:rFonts w:ascii="Consolas" w:eastAsia="Times New Roman" w:hAnsi="Consolas" w:cs="Times New Roman"/>
          <w:b w:val="0"/>
          <w:color w:val="C586C0"/>
          <w:sz w:val="21"/>
          <w:szCs w:val="21"/>
          <w:lang w:val="hu-HU" w:eastAsia="hu-HU"/>
        </w:rPr>
        <w:t>in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morse_jelek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: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    </w:t>
      </w:r>
      <w:proofErr w:type="spellStart"/>
      <w:r w:rsidRPr="00C5067C">
        <w:rPr>
          <w:rFonts w:ascii="Consolas" w:eastAsia="Times New Roman" w:hAnsi="Consolas" w:cs="Times New Roman"/>
          <w:b w:val="0"/>
          <w:color w:val="C586C0"/>
          <w:sz w:val="21"/>
          <w:szCs w:val="21"/>
          <w:lang w:val="hu-HU" w:eastAsia="hu-HU"/>
        </w:rPr>
        <w:t>if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kod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!= </w:t>
      </w:r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""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: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        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megfelelo_betu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= </w:t>
      </w:r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"?"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        </w:t>
      </w:r>
      <w:proofErr w:type="spellStart"/>
      <w:r w:rsidRPr="00C5067C">
        <w:rPr>
          <w:rFonts w:ascii="Consolas" w:eastAsia="Times New Roman" w:hAnsi="Consolas" w:cs="Times New Roman"/>
          <w:b w:val="0"/>
          <w:color w:val="C586C0"/>
          <w:sz w:val="21"/>
          <w:szCs w:val="21"/>
          <w:lang w:val="hu-HU" w:eastAsia="hu-HU"/>
        </w:rPr>
        <w:t>for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betu_es_morse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</w:t>
      </w:r>
      <w:r w:rsidRPr="00C5067C">
        <w:rPr>
          <w:rFonts w:ascii="Consolas" w:eastAsia="Times New Roman" w:hAnsi="Consolas" w:cs="Times New Roman"/>
          <w:b w:val="0"/>
          <w:color w:val="C586C0"/>
          <w:sz w:val="21"/>
          <w:szCs w:val="21"/>
          <w:lang w:val="hu-HU" w:eastAsia="hu-HU"/>
        </w:rPr>
        <w:t>in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kod_lista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: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            </w:t>
      </w:r>
      <w:proofErr w:type="spellStart"/>
      <w:r w:rsidRPr="00C5067C">
        <w:rPr>
          <w:rFonts w:ascii="Consolas" w:eastAsia="Times New Roman" w:hAnsi="Consolas" w:cs="Times New Roman"/>
          <w:b w:val="0"/>
          <w:color w:val="C586C0"/>
          <w:sz w:val="21"/>
          <w:szCs w:val="21"/>
          <w:lang w:val="hu-HU" w:eastAsia="hu-HU"/>
        </w:rPr>
        <w:t>if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betu_es_morse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[</w:t>
      </w:r>
      <w:r w:rsidRPr="00C5067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hu-HU" w:eastAsia="hu-HU"/>
        </w:rPr>
        <w:t>1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] == 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kod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: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                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megfelelo_betu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= 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betu_es_morse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[</w:t>
      </w:r>
      <w:r w:rsidRPr="00C5067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hu-HU" w:eastAsia="hu-HU"/>
        </w:rPr>
        <w:t>0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]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        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eredmeny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.</w:t>
      </w:r>
      <w:r w:rsidRPr="00C506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hu-HU" w:eastAsia="hu-HU"/>
        </w:rPr>
        <w:t>append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(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megfelelo_betu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)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proofErr w:type="spellStart"/>
      <w:r w:rsidRPr="00C5067C">
        <w:rPr>
          <w:rFonts w:ascii="Consolas" w:eastAsia="Times New Roman" w:hAnsi="Consolas" w:cs="Times New Roman"/>
          <w:b w:val="0"/>
          <w:color w:val="C586C0"/>
          <w:sz w:val="21"/>
          <w:szCs w:val="21"/>
          <w:lang w:val="hu-HU" w:eastAsia="hu-HU"/>
        </w:rPr>
        <w:t>with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</w:t>
      </w:r>
      <w:proofErr w:type="spellStart"/>
      <w:r w:rsidRPr="00C506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hu-HU" w:eastAsia="hu-HU"/>
        </w:rPr>
        <w:t>open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(</w:t>
      </w:r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"kimenet.txt"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, </w:t>
      </w:r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"a"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, 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encoding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=</w:t>
      </w:r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"utf-8"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) </w:t>
      </w:r>
      <w:proofErr w:type="spellStart"/>
      <w:r w:rsidRPr="00C5067C">
        <w:rPr>
          <w:rFonts w:ascii="Consolas" w:eastAsia="Times New Roman" w:hAnsi="Consolas" w:cs="Times New Roman"/>
          <w:b w:val="0"/>
          <w:color w:val="C586C0"/>
          <w:sz w:val="21"/>
          <w:szCs w:val="21"/>
          <w:lang w:val="hu-HU" w:eastAsia="hu-HU"/>
        </w:rPr>
        <w:t>as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 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output_file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: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    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output_file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.</w:t>
      </w:r>
      <w:r w:rsidRPr="00C506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hu-HU" w:eastAsia="hu-HU"/>
        </w:rPr>
        <w:t>write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(</w:t>
      </w:r>
      <w:proofErr w:type="spellStart"/>
      <w:r w:rsidRPr="00C5067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hu-HU" w:eastAsia="hu-HU"/>
        </w:rPr>
        <w:t>f</w:t>
      </w:r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"Dekódolt</w:t>
      </w:r>
      <w:proofErr w:type="spellEnd"/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 xml:space="preserve"> szöveg: </w:t>
      </w:r>
      <w:r w:rsidRPr="00C5067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hu-HU" w:eastAsia="hu-HU"/>
        </w:rPr>
        <w:t>{</w:t>
      </w:r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''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.</w:t>
      </w:r>
      <w:proofErr w:type="spellStart"/>
      <w:r w:rsidRPr="00C506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hu-HU" w:eastAsia="hu-HU"/>
        </w:rPr>
        <w:t>join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(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eredmeny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)</w:t>
      </w:r>
      <w:r w:rsidRPr="00C5067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hu-HU" w:eastAsia="hu-HU"/>
        </w:rPr>
        <w:t>}</w:t>
      </w:r>
      <w:r w:rsidRPr="00C5067C">
        <w:rPr>
          <w:rFonts w:ascii="Consolas" w:eastAsia="Times New Roman" w:hAnsi="Consolas" w:cs="Times New Roman"/>
          <w:b w:val="0"/>
          <w:color w:val="D7BA7D"/>
          <w:sz w:val="21"/>
          <w:szCs w:val="21"/>
          <w:lang w:val="hu-HU" w:eastAsia="hu-HU"/>
        </w:rPr>
        <w:t>\n</w:t>
      </w:r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"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)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r w:rsidRPr="00C506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hu-HU" w:eastAsia="hu-HU"/>
        </w:rPr>
        <w:t>print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(</w:t>
      </w:r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"A szöveg átkódolva: "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, </w:t>
      </w:r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" / "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.</w:t>
      </w:r>
      <w:proofErr w:type="spellStart"/>
      <w:r w:rsidRPr="00C506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hu-HU" w:eastAsia="hu-HU"/>
        </w:rPr>
        <w:t>join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(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morse_kod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))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r w:rsidRPr="00C506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hu-HU" w:eastAsia="hu-HU"/>
        </w:rPr>
        <w:t>print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()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r w:rsidRPr="00C506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hu-HU" w:eastAsia="hu-HU"/>
        </w:rPr>
        <w:t>print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(</w:t>
      </w:r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"Dekódolva:"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 xml:space="preserve">, </w:t>
      </w:r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""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.</w:t>
      </w:r>
      <w:proofErr w:type="spellStart"/>
      <w:r w:rsidRPr="00C506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hu-HU" w:eastAsia="hu-HU"/>
        </w:rPr>
        <w:t>join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(</w:t>
      </w:r>
      <w:proofErr w:type="spellStart"/>
      <w:r w:rsidRPr="00C506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hu-HU" w:eastAsia="hu-HU"/>
        </w:rPr>
        <w:t>eredmeny</w:t>
      </w:r>
      <w:proofErr w:type="spellEnd"/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))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r w:rsidRPr="00C506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hu-HU" w:eastAsia="hu-HU"/>
        </w:rPr>
        <w:t>print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()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r w:rsidRPr="00C506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hu-HU" w:eastAsia="hu-HU"/>
        </w:rPr>
        <w:t>print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(</w:t>
      </w:r>
      <w:r w:rsidRPr="00C506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hu-HU" w:eastAsia="hu-HU"/>
        </w:rPr>
        <w:t>"A kimenet megtalálható a kimenet.txt fájlba!"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)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r w:rsidRPr="00C506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hu-HU" w:eastAsia="hu-HU"/>
        </w:rPr>
        <w:t>print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()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  <w:r w:rsidRPr="00C506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hu-HU" w:eastAsia="hu-HU"/>
        </w:rPr>
        <w:t>input</w:t>
      </w:r>
      <w:r w:rsidRPr="00C506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  <w:t>()</w:t>
      </w:r>
    </w:p>
    <w:p w:rsidR="00C5067C" w:rsidRPr="00C5067C" w:rsidRDefault="00C5067C" w:rsidP="00C5067C">
      <w:pPr>
        <w:shd w:val="clear" w:color="auto" w:fill="1E1E1E"/>
        <w:spacing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hu-HU" w:eastAsia="hu-HU"/>
        </w:rPr>
      </w:pPr>
    </w:p>
    <w:p w:rsidR="00082608" w:rsidRDefault="00082608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sectPr w:rsidR="00082608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B77" w:rsidRDefault="00673B77">
      <w:r>
        <w:separator/>
      </w:r>
    </w:p>
    <w:p w:rsidR="00673B77" w:rsidRDefault="00673B77"/>
  </w:endnote>
  <w:endnote w:type="continuationSeparator" w:id="0">
    <w:p w:rsidR="00673B77" w:rsidRDefault="00673B77">
      <w:r>
        <w:continuationSeparator/>
      </w:r>
    </w:p>
    <w:p w:rsidR="00673B77" w:rsidRDefault="00673B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hu-HU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Pr="00B372EF" w:rsidRDefault="00DF027C" w:rsidP="00B55A8D">
        <w:pPr>
          <w:pStyle w:val="llb"/>
          <w:pBdr>
            <w:top w:val="single" w:sz="36" w:space="1" w:color="34ABA2" w:themeColor="accent6"/>
          </w:pBdr>
          <w:jc w:val="center"/>
          <w:rPr>
            <w:lang w:val="hu-HU"/>
          </w:rPr>
        </w:pPr>
        <w:r w:rsidRPr="00B372EF">
          <w:rPr>
            <w:lang w:val="hu-HU" w:bidi="hu"/>
          </w:rPr>
          <w:fldChar w:fldCharType="begin"/>
        </w:r>
        <w:r w:rsidRPr="00B372EF">
          <w:rPr>
            <w:lang w:val="hu-HU" w:bidi="hu"/>
          </w:rPr>
          <w:instrText xml:space="preserve"> PAGE   \* MERGEFORMAT </w:instrText>
        </w:r>
        <w:r w:rsidRPr="00B372EF">
          <w:rPr>
            <w:lang w:val="hu-HU" w:bidi="hu"/>
          </w:rPr>
          <w:fldChar w:fldCharType="separate"/>
        </w:r>
        <w:r w:rsidR="00706FC8">
          <w:rPr>
            <w:noProof/>
            <w:lang w:val="hu-HU" w:bidi="hu"/>
          </w:rPr>
          <w:t>2</w:t>
        </w:r>
        <w:r w:rsidRPr="00B372EF">
          <w:rPr>
            <w:noProof/>
            <w:lang w:val="hu-HU" w:bidi="hu"/>
          </w:rPr>
          <w:fldChar w:fldCharType="end"/>
        </w:r>
      </w:p>
    </w:sdtContent>
  </w:sdt>
  <w:p w:rsidR="00DF027C" w:rsidRPr="00B372EF" w:rsidRDefault="00DF027C">
    <w:pPr>
      <w:pStyle w:val="llb"/>
      <w:rPr>
        <w:lang w:val="hu-H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B77" w:rsidRDefault="00673B77">
      <w:r>
        <w:separator/>
      </w:r>
    </w:p>
    <w:p w:rsidR="00673B77" w:rsidRDefault="00673B77"/>
  </w:footnote>
  <w:footnote w:type="continuationSeparator" w:id="0">
    <w:p w:rsidR="00673B77" w:rsidRDefault="00673B77">
      <w:r>
        <w:continuationSeparator/>
      </w:r>
    </w:p>
    <w:p w:rsidR="00673B77" w:rsidRDefault="00673B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B372EF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Pr="00B372EF" w:rsidRDefault="00D077E9">
          <w:pPr>
            <w:pStyle w:val="lfej"/>
            <w:rPr>
              <w:lang w:val="hu-HU"/>
            </w:rPr>
          </w:pPr>
        </w:p>
      </w:tc>
    </w:tr>
  </w:tbl>
  <w:p w:rsidR="00D077E9" w:rsidRPr="00B372EF" w:rsidRDefault="00D077E9" w:rsidP="00D077E9">
    <w:pPr>
      <w:pStyle w:val="lfej"/>
      <w:rPr>
        <w:lang w:val="hu-H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E8D"/>
    <w:rsid w:val="000063D8"/>
    <w:rsid w:val="000228A5"/>
    <w:rsid w:val="0002482E"/>
    <w:rsid w:val="00050324"/>
    <w:rsid w:val="00082608"/>
    <w:rsid w:val="000A0150"/>
    <w:rsid w:val="000D14AB"/>
    <w:rsid w:val="000E63C9"/>
    <w:rsid w:val="000F4DDF"/>
    <w:rsid w:val="00130E9D"/>
    <w:rsid w:val="00150A6D"/>
    <w:rsid w:val="00185B35"/>
    <w:rsid w:val="001F2BC8"/>
    <w:rsid w:val="001F5F6B"/>
    <w:rsid w:val="00206B4F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3E05D5"/>
    <w:rsid w:val="004110DE"/>
    <w:rsid w:val="0044085A"/>
    <w:rsid w:val="004610D6"/>
    <w:rsid w:val="00485402"/>
    <w:rsid w:val="004B21A5"/>
    <w:rsid w:val="004B45FE"/>
    <w:rsid w:val="0050244A"/>
    <w:rsid w:val="005037F0"/>
    <w:rsid w:val="00504E93"/>
    <w:rsid w:val="00516A86"/>
    <w:rsid w:val="0052456F"/>
    <w:rsid w:val="005275F6"/>
    <w:rsid w:val="00572102"/>
    <w:rsid w:val="005836A5"/>
    <w:rsid w:val="00596170"/>
    <w:rsid w:val="005C5E82"/>
    <w:rsid w:val="005D70AD"/>
    <w:rsid w:val="005F1BB0"/>
    <w:rsid w:val="00656C4D"/>
    <w:rsid w:val="00673B77"/>
    <w:rsid w:val="006B2264"/>
    <w:rsid w:val="006E1585"/>
    <w:rsid w:val="006E5716"/>
    <w:rsid w:val="00706FC8"/>
    <w:rsid w:val="007302B3"/>
    <w:rsid w:val="00730733"/>
    <w:rsid w:val="00730E3A"/>
    <w:rsid w:val="0073251A"/>
    <w:rsid w:val="00736A22"/>
    <w:rsid w:val="00736AAF"/>
    <w:rsid w:val="007549BE"/>
    <w:rsid w:val="00765B2A"/>
    <w:rsid w:val="00783A34"/>
    <w:rsid w:val="007C6B52"/>
    <w:rsid w:val="007D16C5"/>
    <w:rsid w:val="00801EA9"/>
    <w:rsid w:val="00862FE4"/>
    <w:rsid w:val="0086389A"/>
    <w:rsid w:val="0087605E"/>
    <w:rsid w:val="008B1FEE"/>
    <w:rsid w:val="00903C32"/>
    <w:rsid w:val="009051DF"/>
    <w:rsid w:val="00916B16"/>
    <w:rsid w:val="009173B9"/>
    <w:rsid w:val="00926856"/>
    <w:rsid w:val="00932858"/>
    <w:rsid w:val="0093335D"/>
    <w:rsid w:val="0093613E"/>
    <w:rsid w:val="00943026"/>
    <w:rsid w:val="009627A4"/>
    <w:rsid w:val="0096310B"/>
    <w:rsid w:val="00966B81"/>
    <w:rsid w:val="009C7720"/>
    <w:rsid w:val="009D0F08"/>
    <w:rsid w:val="00A23AFA"/>
    <w:rsid w:val="00A31B3E"/>
    <w:rsid w:val="00A45B2E"/>
    <w:rsid w:val="00A532F3"/>
    <w:rsid w:val="00A8489E"/>
    <w:rsid w:val="00A93DD9"/>
    <w:rsid w:val="00AB02A7"/>
    <w:rsid w:val="00AC29F3"/>
    <w:rsid w:val="00AD587A"/>
    <w:rsid w:val="00AF651A"/>
    <w:rsid w:val="00B231E5"/>
    <w:rsid w:val="00B372EF"/>
    <w:rsid w:val="00B40DB7"/>
    <w:rsid w:val="00B55A8D"/>
    <w:rsid w:val="00BB33A5"/>
    <w:rsid w:val="00BE064A"/>
    <w:rsid w:val="00C02B87"/>
    <w:rsid w:val="00C21DFA"/>
    <w:rsid w:val="00C4086D"/>
    <w:rsid w:val="00C5067C"/>
    <w:rsid w:val="00C5079B"/>
    <w:rsid w:val="00C549E4"/>
    <w:rsid w:val="00C77E8D"/>
    <w:rsid w:val="00C87AEA"/>
    <w:rsid w:val="00C94DF2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4EFF"/>
    <w:rsid w:val="00D86945"/>
    <w:rsid w:val="00D90290"/>
    <w:rsid w:val="00DD152F"/>
    <w:rsid w:val="00DE213F"/>
    <w:rsid w:val="00DF027C"/>
    <w:rsid w:val="00E00A32"/>
    <w:rsid w:val="00E22ACD"/>
    <w:rsid w:val="00E2725E"/>
    <w:rsid w:val="00E446B6"/>
    <w:rsid w:val="00E53255"/>
    <w:rsid w:val="00E620B0"/>
    <w:rsid w:val="00E81B40"/>
    <w:rsid w:val="00EA0DCD"/>
    <w:rsid w:val="00EF555B"/>
    <w:rsid w:val="00F027BB"/>
    <w:rsid w:val="00F04678"/>
    <w:rsid w:val="00F05D51"/>
    <w:rsid w:val="00F11DCF"/>
    <w:rsid w:val="00F162EA"/>
    <w:rsid w:val="00F52D27"/>
    <w:rsid w:val="00F76B65"/>
    <w:rsid w:val="00F83527"/>
    <w:rsid w:val="00FA777A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A1DBA7-EF7F-46E5-83B7-D1C70F4B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Cmsor1">
    <w:name w:val="heading 1"/>
    <w:basedOn w:val="Norml"/>
    <w:link w:val="Cmsor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Cmsor2">
    <w:name w:val="heading 2"/>
    <w:basedOn w:val="Norml"/>
    <w:next w:val="Norml"/>
    <w:link w:val="Cmsor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Pr>
      <w:rFonts w:ascii="Tahoma" w:hAnsi="Tahoma" w:cs="Tahoma"/>
      <w:sz w:val="16"/>
      <w:szCs w:val="16"/>
    </w:rPr>
  </w:style>
  <w:style w:type="paragraph" w:styleId="Cm">
    <w:name w:val="Title"/>
    <w:basedOn w:val="Norml"/>
    <w:link w:val="Cm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CmChar">
    <w:name w:val="Cím Char"/>
    <w:basedOn w:val="Bekezdsalapbettpusa"/>
    <w:link w:val="Cm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Alcm">
    <w:name w:val="Subtitle"/>
    <w:basedOn w:val="Norml"/>
    <w:link w:val="Alcm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lcmChar">
    <w:name w:val="Alcím Char"/>
    <w:basedOn w:val="Bekezdsalapbettpusa"/>
    <w:link w:val="Alcm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Cmsor1Char">
    <w:name w:val="Címsor 1 Char"/>
    <w:basedOn w:val="Bekezdsalapbettpusa"/>
    <w:link w:val="Cmsor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lfej">
    <w:name w:val="header"/>
    <w:basedOn w:val="Norml"/>
    <w:link w:val="lfejChar"/>
    <w:uiPriority w:val="8"/>
    <w:unhideWhenUsed/>
    <w:rsid w:val="005037F0"/>
  </w:style>
  <w:style w:type="character" w:customStyle="1" w:styleId="lfejChar">
    <w:name w:val="Élőfej Char"/>
    <w:basedOn w:val="Bekezdsalapbettpusa"/>
    <w:link w:val="lfej"/>
    <w:uiPriority w:val="8"/>
    <w:rsid w:val="0093335D"/>
  </w:style>
  <w:style w:type="paragraph" w:styleId="llb">
    <w:name w:val="footer"/>
    <w:basedOn w:val="Norml"/>
    <w:link w:val="llbChar"/>
    <w:uiPriority w:val="99"/>
    <w:unhideWhenUsed/>
    <w:rsid w:val="005037F0"/>
  </w:style>
  <w:style w:type="character" w:customStyle="1" w:styleId="llbChar">
    <w:name w:val="Élőláb Char"/>
    <w:basedOn w:val="Bekezdsalapbettpusa"/>
    <w:link w:val="llb"/>
    <w:uiPriority w:val="99"/>
    <w:rsid w:val="005037F0"/>
    <w:rPr>
      <w:sz w:val="24"/>
      <w:szCs w:val="24"/>
    </w:rPr>
  </w:style>
  <w:style w:type="paragraph" w:customStyle="1" w:styleId="Nv">
    <w:name w:val="Név"/>
    <w:basedOn w:val="Norml"/>
    <w:uiPriority w:val="3"/>
    <w:qFormat/>
    <w:rsid w:val="00B231E5"/>
    <w:pPr>
      <w:spacing w:line="240" w:lineRule="auto"/>
      <w:jc w:val="right"/>
    </w:pPr>
  </w:style>
  <w:style w:type="character" w:customStyle="1" w:styleId="Cmsor2Char">
    <w:name w:val="Címsor 2 Char"/>
    <w:basedOn w:val="Bekezdsalapbettpusa"/>
    <w:link w:val="Cmsor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Rcsostblzat">
    <w:name w:val="Table Grid"/>
    <w:basedOn w:val="Normltblzat"/>
    <w:uiPriority w:val="3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unhideWhenUsed/>
    <w:rsid w:val="00D86945"/>
    <w:rPr>
      <w:color w:val="808080"/>
    </w:rPr>
  </w:style>
  <w:style w:type="paragraph" w:customStyle="1" w:styleId="Tartalom">
    <w:name w:val="Tartalom"/>
    <w:basedOn w:val="Norml"/>
    <w:link w:val="Tartalomkaraktere"/>
    <w:qFormat/>
    <w:rsid w:val="00DF027C"/>
    <w:rPr>
      <w:b w:val="0"/>
    </w:rPr>
  </w:style>
  <w:style w:type="paragraph" w:customStyle="1" w:styleId="Kiemeltszveg">
    <w:name w:val="Kiemelt szöveg"/>
    <w:basedOn w:val="Norml"/>
    <w:link w:val="Kiemeltszvegkaraktere"/>
    <w:qFormat/>
    <w:rsid w:val="00DF027C"/>
  </w:style>
  <w:style w:type="character" w:customStyle="1" w:styleId="Tartalomkaraktere">
    <w:name w:val="Tartalom karaktere"/>
    <w:basedOn w:val="Bekezdsalapbettpusa"/>
    <w:link w:val="Tartalom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Kiemeltszvegkaraktere">
    <w:name w:val="Kiemelt szöveg karaktere"/>
    <w:basedOn w:val="Bekezdsalapbettpusa"/>
    <w:link w:val="Kiemeltszveg"/>
    <w:rsid w:val="00DF027C"/>
    <w:rPr>
      <w:rFonts w:eastAsiaTheme="minorEastAsia"/>
      <w:b/>
      <w:color w:val="082A75" w:themeColor="text2"/>
      <w:sz w:val="28"/>
      <w:szCs w:val="22"/>
    </w:rPr>
  </w:style>
  <w:style w:type="paragraph" w:customStyle="1" w:styleId="Default">
    <w:name w:val="Default"/>
    <w:rsid w:val="003E05D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8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jeszkw10cli\AppData\Roaming\Microsoft\Templates\Jelent&#233;s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Jelentés .dotx</Template>
  <TotalTime>0</TotalTime>
  <Pages>6</Pages>
  <Words>532</Words>
  <Characters>3672</Characters>
  <Application>Microsoft Office Word</Application>
  <DocSecurity>0</DocSecurity>
  <Lines>30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ljeszkw10cli122</dc:creator>
  <cp:keywords/>
  <cp:lastModifiedBy>sztjw10cla5cli9</cp:lastModifiedBy>
  <cp:revision>6</cp:revision>
  <cp:lastPrinted>2024-04-04T07:49:00Z</cp:lastPrinted>
  <dcterms:created xsi:type="dcterms:W3CDTF">2025-05-19T10:52:00Z</dcterms:created>
  <dcterms:modified xsi:type="dcterms:W3CDTF">2025-05-28T07:02:00Z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